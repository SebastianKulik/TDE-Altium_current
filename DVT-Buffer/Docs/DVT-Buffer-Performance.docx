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AEC" w:rsidRDefault="00A46573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  <w:r w:rsidRPr="00306366">
        <w:rPr>
          <w:rFonts w:cs="Arial"/>
          <w:b/>
          <w:noProof/>
          <w:color w:val="365F91" w:themeColor="accent1" w:themeShade="BF"/>
          <w:sz w:val="4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69176" wp14:editId="05271079">
                <wp:simplePos x="0" y="0"/>
                <wp:positionH relativeFrom="column">
                  <wp:posOffset>662305</wp:posOffset>
                </wp:positionH>
                <wp:positionV relativeFrom="paragraph">
                  <wp:posOffset>76199</wp:posOffset>
                </wp:positionV>
                <wp:extent cx="4342130" cy="59150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2130" cy="5915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15B1" w:rsidRDefault="004C15B1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743721"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  <w:t>TEST PROTOCOL</w:t>
                            </w:r>
                          </w:p>
                          <w:p w:rsidR="004C15B1" w:rsidRPr="00743721" w:rsidRDefault="004C15B1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>DVT Buffer</w:t>
                            </w:r>
                          </w:p>
                          <w:p w:rsidR="004C15B1" w:rsidRPr="003F449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>Performance measurements</w:t>
                            </w:r>
                          </w:p>
                          <w:p w:rsidR="004C15B1" w:rsidRPr="00874525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241998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306366" w:rsidRDefault="004C15B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2.15pt;margin-top:6pt;width:341.9pt;height:46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" filled="f" stroked="f">
                <v:textbox>
                  <w:txbxContent>
                    <w:p w:rsidR="004C15B1" w:rsidRDefault="004C15B1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  <w:r w:rsidRPr="00743721"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  <w:t>TEST PROTOCOL</w:t>
                      </w:r>
                    </w:p>
                    <w:p w:rsidR="004C15B1" w:rsidRPr="00743721" w:rsidRDefault="004C15B1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>DVT Buffer</w:t>
                      </w:r>
                    </w:p>
                    <w:p w:rsidR="004C15B1" w:rsidRPr="003F449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>Performance measurements</w:t>
                      </w:r>
                    </w:p>
                    <w:p w:rsidR="004C15B1" w:rsidRPr="00874525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241998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306366" w:rsidRDefault="004C15B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2A1AEC" w:rsidRDefault="002A1A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tbl>
      <w:tblPr>
        <w:tblStyle w:val="TableGrid"/>
        <w:tblpPr w:leftFromText="141" w:rightFromText="141" w:vertAnchor="text" w:horzAnchor="margin" w:tblpXSpec="center" w:tblpY="4743"/>
        <w:tblW w:w="4848" w:type="dxa"/>
        <w:tblLook w:val="04A0" w:firstRow="1" w:lastRow="0" w:firstColumn="1" w:lastColumn="0" w:noHBand="0" w:noVBand="1"/>
      </w:tblPr>
      <w:tblGrid>
        <w:gridCol w:w="1188"/>
        <w:gridCol w:w="1356"/>
        <w:gridCol w:w="2304"/>
      </w:tblGrid>
      <w:tr w:rsidR="00815999" w:rsidRPr="00A46573" w:rsidTr="00815999">
        <w:trPr>
          <w:trHeight w:val="866"/>
        </w:trPr>
        <w:tc>
          <w:tcPr>
            <w:tcW w:w="1188" w:type="dxa"/>
            <w:shd w:val="clear" w:color="auto" w:fill="00A0D6"/>
            <w:vAlign w:val="center"/>
          </w:tcPr>
          <w:p w:rsidR="00815999" w:rsidRPr="00DD5C6C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Version</w:t>
            </w:r>
          </w:p>
        </w:tc>
        <w:tc>
          <w:tcPr>
            <w:tcW w:w="1356" w:type="dxa"/>
            <w:shd w:val="clear" w:color="auto" w:fill="00A0D6"/>
            <w:vAlign w:val="center"/>
          </w:tcPr>
          <w:p w:rsidR="00815999" w:rsidRPr="00157670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304" w:type="dxa"/>
            <w:shd w:val="clear" w:color="auto" w:fill="00A0D6"/>
            <w:vAlign w:val="center"/>
          </w:tcPr>
          <w:p w:rsidR="00815999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 xml:space="preserve">Created </w:t>
            </w:r>
          </w:p>
          <w:p w:rsidR="00815999" w:rsidRPr="00DD5C6C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by / at</w:t>
            </w:r>
          </w:p>
        </w:tc>
      </w:tr>
      <w:tr w:rsidR="00815999" w:rsidRPr="00B301EC" w:rsidTr="00815999">
        <w:trPr>
          <w:trHeight w:val="1506"/>
        </w:trPr>
        <w:tc>
          <w:tcPr>
            <w:tcW w:w="1188" w:type="dxa"/>
            <w:vAlign w:val="center"/>
          </w:tcPr>
          <w:p w:rsidR="00815999" w:rsidRPr="0003567F" w:rsidRDefault="00815999" w:rsidP="00B322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sz w:val="20"/>
                <w:szCs w:val="20"/>
                <w:lang w:val="en-US"/>
              </w:rPr>
              <w:t>1.00</w:t>
            </w:r>
          </w:p>
        </w:tc>
        <w:tc>
          <w:tcPr>
            <w:tcW w:w="1356" w:type="dxa"/>
            <w:vAlign w:val="center"/>
          </w:tcPr>
          <w:p w:rsidR="00815999" w:rsidRPr="00577A8D" w:rsidRDefault="00B2297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2016-05</w:t>
            </w:r>
            <w:r w:rsidR="00815999">
              <w:rPr>
                <w:rFonts w:cs="Arial"/>
                <w:b/>
                <w:sz w:val="20"/>
                <w:szCs w:val="20"/>
              </w:rPr>
              <w:t>-24</w:t>
            </w:r>
          </w:p>
        </w:tc>
        <w:tc>
          <w:tcPr>
            <w:tcW w:w="2304" w:type="dxa"/>
            <w:vAlign w:val="center"/>
          </w:tcPr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S.Kulik</w:t>
            </w: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Pr="00B301EC" w:rsidRDefault="00B2297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2016-05</w:t>
            </w:r>
            <w:bookmarkStart w:id="0" w:name="_GoBack"/>
            <w:bookmarkEnd w:id="0"/>
            <w:r w:rsidR="00815999">
              <w:rPr>
                <w:rFonts w:cs="Arial"/>
                <w:b/>
                <w:sz w:val="20"/>
                <w:szCs w:val="20"/>
              </w:rPr>
              <w:t>-24</w:t>
            </w:r>
          </w:p>
        </w:tc>
      </w:tr>
    </w:tbl>
    <w:p w:rsidR="002A1AEC" w:rsidRDefault="002A1AEC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  <w:r w:rsidRPr="00B301EC">
        <w:rPr>
          <w:lang w:val="en-US"/>
        </w:rPr>
        <w:br w:type="page"/>
      </w:r>
    </w:p>
    <w:p w:rsidR="00F363A7" w:rsidRDefault="00F363A7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</w:p>
    <w:p w:rsidR="008215A1" w:rsidRPr="00743721" w:rsidRDefault="008215A1" w:rsidP="00C94C11">
      <w:pPr>
        <w:rPr>
          <w:lang w:val="en-US"/>
        </w:rPr>
      </w:pPr>
    </w:p>
    <w:p w:rsidR="00743721" w:rsidRDefault="00874525" w:rsidP="004C15B1">
      <w:pPr>
        <w:pStyle w:val="Heading1"/>
        <w:numPr>
          <w:ilvl w:val="0"/>
          <w:numId w:val="0"/>
        </w:numPr>
      </w:pPr>
      <w:bookmarkStart w:id="1" w:name="_Toc405367062"/>
      <w:bookmarkStart w:id="2" w:name="_Toc449346550"/>
      <w:r>
        <w:t>T</w:t>
      </w:r>
      <w:r w:rsidR="00743721" w:rsidRPr="00874525">
        <w:t>est arrangement</w:t>
      </w:r>
      <w:bookmarkEnd w:id="2"/>
    </w:p>
    <w:p w:rsidR="004C15B1" w:rsidRDefault="004C15B1" w:rsidP="00874525">
      <w:pPr>
        <w:rPr>
          <w:lang w:val="en-US"/>
        </w:rPr>
      </w:pPr>
    </w:p>
    <w:p w:rsidR="004C15B1" w:rsidRDefault="004C15B1" w:rsidP="00874525">
      <w:pPr>
        <w:rPr>
          <w:lang w:val="en-US"/>
        </w:rPr>
      </w:pPr>
      <w:r>
        <w:rPr>
          <w:lang w:val="en-US"/>
        </w:rPr>
        <w:t>Schematic</w:t>
      </w:r>
    </w:p>
    <w:p w:rsidR="00874525" w:rsidRDefault="004C15B1" w:rsidP="00874525">
      <w:pPr>
        <w:rPr>
          <w:lang w:val="en-US"/>
        </w:rPr>
      </w:pPr>
      <w:r>
        <w:rPr>
          <w:noProof/>
        </w:rPr>
        <w:drawing>
          <wp:inline distT="0" distB="0" distL="0" distR="0" wp14:anchorId="38D56FE7" wp14:editId="6F32BBFE">
            <wp:extent cx="5756910" cy="37534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tic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A4A99" w:rsidRDefault="00CA4A99" w:rsidP="001B5E83">
      <w:pPr>
        <w:rPr>
          <w:lang w:val="en-US"/>
        </w:rPr>
      </w:pPr>
    </w:p>
    <w:p w:rsidR="004C15B1" w:rsidRDefault="004C15B1" w:rsidP="001B5E83">
      <w:pPr>
        <w:rPr>
          <w:lang w:val="en-US"/>
        </w:rPr>
      </w:pPr>
      <w:r>
        <w:rPr>
          <w:lang w:val="en-US"/>
        </w:rPr>
        <w:t xml:space="preserve">Gain set to 1:14, overall bandwidth will not </w:t>
      </w:r>
      <w:r w:rsidR="00EF6CAD">
        <w:rPr>
          <w:lang w:val="en-US"/>
        </w:rPr>
        <w:t xml:space="preserve">limited </w:t>
      </w:r>
      <w:proofErr w:type="gramStart"/>
      <w:r w:rsidR="00EF6CAD">
        <w:rPr>
          <w:lang w:val="en-US"/>
        </w:rPr>
        <w:t>( C1</w:t>
      </w:r>
      <w:proofErr w:type="gramEnd"/>
      <w:r w:rsidR="00EF6CAD">
        <w:rPr>
          <w:lang w:val="en-US"/>
        </w:rPr>
        <w:t>, C2, R6 and R5 not used).</w:t>
      </w:r>
    </w:p>
    <w:p w:rsidR="00EF6CAD" w:rsidRDefault="00EF6CAD" w:rsidP="001B5E83">
      <w:pPr>
        <w:rPr>
          <w:lang w:val="en-US"/>
        </w:rPr>
      </w:pPr>
    </w:p>
    <w:p w:rsidR="00EF6CAD" w:rsidRDefault="00EF6CAD" w:rsidP="001B5E83">
      <w:pPr>
        <w:rPr>
          <w:lang w:val="en-US"/>
        </w:rPr>
      </w:pPr>
      <w:r>
        <w:rPr>
          <w:lang w:val="en-US"/>
        </w:rPr>
        <w:t>3.3Vdc used as power supply for all tests.</w:t>
      </w:r>
    </w:p>
    <w:p w:rsidR="00EF6CAD" w:rsidRDefault="00EF6CAD" w:rsidP="001B5E83">
      <w:pPr>
        <w:rPr>
          <w:lang w:val="en-US"/>
        </w:rPr>
      </w:pPr>
    </w:p>
    <w:p w:rsidR="00EF6CAD" w:rsidRDefault="00EF6CAD" w:rsidP="001B5E83">
      <w:pPr>
        <w:rPr>
          <w:lang w:val="en-US"/>
        </w:rPr>
      </w:pPr>
      <w:r>
        <w:rPr>
          <w:lang w:val="en-US"/>
        </w:rPr>
        <w:t xml:space="preserve">On </w:t>
      </w:r>
      <w:proofErr w:type="spellStart"/>
      <w:r>
        <w:rPr>
          <w:lang w:val="en-US"/>
        </w:rPr>
        <w:t>Vcom</w:t>
      </w:r>
      <w:proofErr w:type="spellEnd"/>
      <w:r>
        <w:rPr>
          <w:lang w:val="en-US"/>
        </w:rPr>
        <w:t xml:space="preserve"> connector soldered 100nF ceramic capacitor to stabilize the common mode performance.</w:t>
      </w:r>
    </w:p>
    <w:p w:rsidR="00EF6CAD" w:rsidRDefault="00EF6CAD" w:rsidP="001B5E83">
      <w:pPr>
        <w:rPr>
          <w:lang w:val="en-US"/>
        </w:rPr>
      </w:pPr>
    </w:p>
    <w:p w:rsidR="00EF6CAD" w:rsidRDefault="00EF6CAD" w:rsidP="001B5E83">
      <w:pPr>
        <w:rPr>
          <w:lang w:val="en-US"/>
        </w:rPr>
      </w:pPr>
      <w:r>
        <w:rPr>
          <w:lang w:val="en-US"/>
        </w:rPr>
        <w:t>EN Pin7 is not used to disable power-down feature.</w:t>
      </w:r>
    </w:p>
    <w:p w:rsidR="00EF6CAD" w:rsidRDefault="00EF6CAD" w:rsidP="001B5E83">
      <w:pPr>
        <w:rPr>
          <w:lang w:val="en-US"/>
        </w:rPr>
      </w:pPr>
    </w:p>
    <w:p w:rsidR="00EF6CAD" w:rsidRPr="004C15B1" w:rsidRDefault="00EF6CAD" w:rsidP="001B5E83">
      <w:pPr>
        <w:rPr>
          <w:lang w:val="en-US"/>
        </w:rPr>
      </w:pPr>
      <w:proofErr w:type="gramStart"/>
      <w:r>
        <w:rPr>
          <w:lang w:val="en-US"/>
        </w:rPr>
        <w:t>As input used 1:1 transformer connected to single –ended function generator output one side and on IN-connector at other side.</w:t>
      </w:r>
      <w:proofErr w:type="gramEnd"/>
    </w:p>
    <w:p w:rsidR="004C15B1" w:rsidRPr="004C15B1" w:rsidRDefault="004C15B1" w:rsidP="001B5E83">
      <w:pPr>
        <w:rPr>
          <w:lang w:val="en-US"/>
        </w:rPr>
      </w:pPr>
    </w:p>
    <w:p w:rsidR="003B3BE0" w:rsidRDefault="003B3BE0" w:rsidP="00391D18">
      <w:pPr>
        <w:jc w:val="center"/>
        <w:rPr>
          <w:i/>
          <w:noProof/>
          <w:lang w:val="en-US" w:eastAsia="de-AT"/>
        </w:rPr>
      </w:pPr>
    </w:p>
    <w:p w:rsidR="003B3BE0" w:rsidRDefault="003B3BE0" w:rsidP="00391D18">
      <w:pPr>
        <w:jc w:val="center"/>
        <w:rPr>
          <w:i/>
          <w:noProof/>
          <w:lang w:val="en-US" w:eastAsia="de-AT"/>
        </w:rPr>
      </w:pPr>
    </w:p>
    <w:p w:rsidR="00391D18" w:rsidRPr="00EF705D" w:rsidRDefault="006944B1" w:rsidP="00391D18">
      <w:pPr>
        <w:jc w:val="center"/>
        <w:rPr>
          <w:i/>
          <w:noProof/>
          <w:lang w:val="en-US" w:eastAsia="de-AT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62FFA1" wp14:editId="58F57CCF">
                <wp:simplePos x="0" y="0"/>
                <wp:positionH relativeFrom="column">
                  <wp:posOffset>4019046</wp:posOffset>
                </wp:positionH>
                <wp:positionV relativeFrom="paragraph">
                  <wp:posOffset>2350288</wp:posOffset>
                </wp:positionV>
                <wp:extent cx="1308538" cy="157196"/>
                <wp:effectExtent l="57150" t="38100" r="63500" b="12890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8538" cy="157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316.45pt;margin-top:185.05pt;width:103.05pt;height:12.4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C1E950" wp14:editId="16209348">
                <wp:simplePos x="0" y="0"/>
                <wp:positionH relativeFrom="column">
                  <wp:posOffset>329915</wp:posOffset>
                </wp:positionH>
                <wp:positionV relativeFrom="paragraph">
                  <wp:posOffset>2760192</wp:posOffset>
                </wp:positionV>
                <wp:extent cx="2427890" cy="63062"/>
                <wp:effectExtent l="38100" t="38100" r="106045" b="14668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7890" cy="630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6pt;margin-top:217.35pt;width:191.15pt;height:4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BEF63D" wp14:editId="0AF96E23">
                <wp:simplePos x="0" y="0"/>
                <wp:positionH relativeFrom="column">
                  <wp:posOffset>-95250</wp:posOffset>
                </wp:positionH>
                <wp:positionV relativeFrom="paragraph">
                  <wp:posOffset>2616835</wp:posOffset>
                </wp:positionV>
                <wp:extent cx="425450" cy="299085"/>
                <wp:effectExtent l="0" t="0" r="12700" b="247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990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5B1" w:rsidRDefault="004C15B1">
                            <w:r>
                              <w:t>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7" type="#_x0000_t202" style="position:absolute;left:0;text-align:left;margin-left:-7.5pt;margin-top:206.05pt;width:33.5pt;height:23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" fillcolor="white [3201]" strokecolor="#9bbb59 [3206]" strokeweight="2pt">
                <v:textbox>
                  <w:txbxContent>
                    <w:p w:rsidR="004C15B1" w:rsidRDefault="004C15B1">
                      <w:r>
                        <w:t>1.4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02DE74" wp14:editId="6F1CC248">
                <wp:simplePos x="0" y="0"/>
                <wp:positionH relativeFrom="column">
                  <wp:posOffset>5328285</wp:posOffset>
                </wp:positionH>
                <wp:positionV relativeFrom="paragraph">
                  <wp:posOffset>2206625</wp:posOffset>
                </wp:positionV>
                <wp:extent cx="425450" cy="299085"/>
                <wp:effectExtent l="0" t="0" r="12700" b="247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990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5B1" w:rsidRDefault="004C15B1">
                            <w:r>
                              <w:t>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left:0;text-align:left;margin-left:419.55pt;margin-top:173.75pt;width:33.5pt;height:2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" fillcolor="white [3201]" strokecolor="#9bbb59 [3206]" strokeweight="2pt">
                <v:textbox>
                  <w:txbxContent>
                    <w:p w:rsidR="004C15B1" w:rsidRDefault="004C15B1">
                      <w:r>
                        <w:t>1.3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3" w:name="_Toc448998016"/>
    <w:p w:rsidR="00874525" w:rsidRPr="00874525" w:rsidRDefault="00806879" w:rsidP="0059206D">
      <w:pPr>
        <w:jc w:val="center"/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564290" wp14:editId="31445246">
                <wp:simplePos x="0" y="0"/>
                <wp:positionH relativeFrom="column">
                  <wp:posOffset>329915</wp:posOffset>
                </wp:positionH>
                <wp:positionV relativeFrom="paragraph">
                  <wp:posOffset>1984397</wp:posOffset>
                </wp:positionV>
                <wp:extent cx="2632842" cy="331076"/>
                <wp:effectExtent l="38100" t="38100" r="34290" b="14541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2842" cy="3310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" o:spid="_x0000_s1026" type="#_x0000_t32" style="position:absolute;margin-left:26pt;margin-top:156.25pt;width:207.3pt;height:26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15179B" wp14:editId="3537566C">
                <wp:simplePos x="0" y="0"/>
                <wp:positionH relativeFrom="column">
                  <wp:posOffset>329914</wp:posOffset>
                </wp:positionH>
                <wp:positionV relativeFrom="paragraph">
                  <wp:posOffset>1984397</wp:posOffset>
                </wp:positionV>
                <wp:extent cx="2081049" cy="804041"/>
                <wp:effectExtent l="38100" t="38100" r="71755" b="11049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1049" cy="8040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6" type="#_x0000_t32" style="position:absolute;margin-left:26pt;margin-top:156.25pt;width:163.85pt;height:63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FB4128" wp14:editId="0FFF5FCB">
                <wp:simplePos x="0" y="0"/>
                <wp:positionH relativeFrom="column">
                  <wp:posOffset>-95250</wp:posOffset>
                </wp:positionH>
                <wp:positionV relativeFrom="paragraph">
                  <wp:posOffset>1839595</wp:posOffset>
                </wp:positionV>
                <wp:extent cx="425450" cy="299085"/>
                <wp:effectExtent l="0" t="0" r="12700" b="2476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990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5B1" w:rsidRDefault="004C15B1">
                            <w:r>
                              <w:t>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29" type="#_x0000_t202" style="position:absolute;left:0;text-align:left;margin-left:-7.5pt;margin-top:144.85pt;width:33.5pt;height:23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" fillcolor="white [3201]" strokecolor="#9bbb59 [3206]" strokeweight="2pt">
                <v:textbox>
                  <w:txbxContent>
                    <w:p w:rsidR="004C15B1" w:rsidRDefault="004C15B1">
                      <w:r>
                        <w:t>2.5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0AB46E" wp14:editId="5CB8B6F4">
                <wp:simplePos x="0" y="0"/>
                <wp:positionH relativeFrom="column">
                  <wp:posOffset>329565</wp:posOffset>
                </wp:positionH>
                <wp:positionV relativeFrom="paragraph">
                  <wp:posOffset>3260090</wp:posOffset>
                </wp:positionV>
                <wp:extent cx="2427605" cy="473710"/>
                <wp:effectExtent l="38100" t="57150" r="29845" b="9779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7605" cy="473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" o:spid="_x0000_s1026" type="#_x0000_t32" style="position:absolute;margin-left:25.95pt;margin-top:256.7pt;width:191.15pt;height:37.3pt;flip:y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4F840F" wp14:editId="468A0FFC">
                <wp:simplePos x="0" y="0"/>
                <wp:positionH relativeFrom="column">
                  <wp:posOffset>-95250</wp:posOffset>
                </wp:positionH>
                <wp:positionV relativeFrom="paragraph">
                  <wp:posOffset>3573780</wp:posOffset>
                </wp:positionV>
                <wp:extent cx="425450" cy="299085"/>
                <wp:effectExtent l="0" t="0" r="12700" b="2476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990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5B1" w:rsidRDefault="004C15B1">
                            <w: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0" type="#_x0000_t202" style="position:absolute;left:0;text-align:left;margin-left:-7.5pt;margin-top:281.4pt;width:33.5pt;height:23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" fillcolor="white [3201]" strokecolor="#9bbb59 [3206]" strokeweight="2pt">
                <v:textbox>
                  <w:txbxContent>
                    <w:p w:rsidR="004C15B1" w:rsidRDefault="004C15B1">
                      <w:r>
                        <w:t>2.2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941CE6" wp14:editId="0225820B">
                <wp:simplePos x="0" y="0"/>
                <wp:positionH relativeFrom="column">
                  <wp:posOffset>3877157</wp:posOffset>
                </wp:positionH>
                <wp:positionV relativeFrom="paragraph">
                  <wp:posOffset>2788438</wp:posOffset>
                </wp:positionV>
                <wp:extent cx="1450427" cy="472353"/>
                <wp:effectExtent l="57150" t="38100" r="54610" b="11874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0427" cy="4723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8" o:spid="_x0000_s1026" type="#_x0000_t32" style="position:absolute;margin-left:305.3pt;margin-top:219.55pt;width:114.2pt;height:37.2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" strokecolor="#9bbb59 [3206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FC0000">
        <w:rPr>
          <w:i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FA9558" wp14:editId="6F403765">
                <wp:simplePos x="0" y="0"/>
                <wp:positionH relativeFrom="column">
                  <wp:posOffset>5327321</wp:posOffset>
                </wp:positionH>
                <wp:positionV relativeFrom="paragraph">
                  <wp:posOffset>2690495</wp:posOffset>
                </wp:positionV>
                <wp:extent cx="425450" cy="299085"/>
                <wp:effectExtent l="0" t="0" r="12700" b="2476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990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5B1" w:rsidRDefault="004C15B1">
                            <w:r>
                              <w:t>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1" type="#_x0000_t202" style="position:absolute;left:0;text-align:left;margin-left:419.45pt;margin-top:211.85pt;width:33.5pt;height:23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" fillcolor="white [3201]" strokecolor="#9bbb59 [3206]" strokeweight="2pt">
                <v:textbox>
                  <w:txbxContent>
                    <w:p w:rsidR="004C15B1" w:rsidRDefault="004C15B1">
                      <w:r>
                        <w:t>2.4</w:t>
                      </w:r>
                    </w:p>
                  </w:txbxContent>
                </v:textbox>
              </v:shape>
            </w:pict>
          </mc:Fallback>
        </mc:AlternateContent>
      </w:r>
      <w:bookmarkEnd w:id="3"/>
    </w:p>
    <w:p w:rsidR="00EF6CAD" w:rsidRDefault="00EF6CAD" w:rsidP="00B74DA7">
      <w:pPr>
        <w:pStyle w:val="Caption"/>
      </w:pPr>
    </w:p>
    <w:p w:rsidR="00EF6CAD" w:rsidRDefault="00EF6CAD" w:rsidP="00B74DA7">
      <w:pPr>
        <w:pStyle w:val="Caption"/>
      </w:pPr>
    </w:p>
    <w:p w:rsidR="00EF6CAD" w:rsidRDefault="00EF6CAD" w:rsidP="00EF6CAD">
      <w:pPr>
        <w:pStyle w:val="Heading2"/>
        <w:numPr>
          <w:ilvl w:val="0"/>
          <w:numId w:val="0"/>
        </w:numPr>
      </w:pPr>
      <w:r>
        <w:t>Testing configuration</w:t>
      </w:r>
    </w:p>
    <w:p w:rsidR="00EF6CAD" w:rsidRDefault="004C1850" w:rsidP="00EF6CAD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9A1A27" wp14:editId="6BE9F267">
                <wp:simplePos x="0" y="0"/>
                <wp:positionH relativeFrom="column">
                  <wp:posOffset>5548630</wp:posOffset>
                </wp:positionH>
                <wp:positionV relativeFrom="paragraph">
                  <wp:posOffset>1023620</wp:posOffset>
                </wp:positionV>
                <wp:extent cx="942975" cy="419100"/>
                <wp:effectExtent l="0" t="0" r="28575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850" w:rsidRDefault="004C1850">
                            <w:r>
                              <w:t>Testing</w:t>
                            </w:r>
                          </w:p>
                          <w:p w:rsidR="004C1850" w:rsidRDefault="004C1850">
                            <w:r>
                              <w:t>Probes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2" type="#_x0000_t202" style="position:absolute;left:0;text-align:left;margin-left:436.9pt;margin-top:80.6pt;width:74.25pt;height:3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" fillcolor="white [3201]" strokecolor="black [3200]" strokeweight="2pt">
                <v:textbox>
                  <w:txbxContent>
                    <w:p w:rsidR="004C1850" w:rsidRDefault="004C1850">
                      <w:r>
                        <w:t>Testing</w:t>
                      </w:r>
                    </w:p>
                    <w:p w:rsidR="004C1850" w:rsidRDefault="004C1850">
                      <w:r>
                        <w:t>Probes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054804" wp14:editId="2AA878D4">
                <wp:simplePos x="0" y="0"/>
                <wp:positionH relativeFrom="column">
                  <wp:posOffset>-537845</wp:posOffset>
                </wp:positionH>
                <wp:positionV relativeFrom="paragraph">
                  <wp:posOffset>2033270</wp:posOffset>
                </wp:positionV>
                <wp:extent cx="752475" cy="419100"/>
                <wp:effectExtent l="0" t="0" r="2857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850" w:rsidRDefault="004C1850">
                            <w:r>
                              <w:t>Power</w:t>
                            </w:r>
                          </w:p>
                          <w:p w:rsidR="004C1850" w:rsidRDefault="004C1850">
                            <w:r>
                              <w:t>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3" type="#_x0000_t202" style="position:absolute;left:0;text-align:left;margin-left:-42.35pt;margin-top:160.1pt;width:59.25pt;height:3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" fillcolor="white [3201]" strokecolor="black [3200]" strokeweight="2pt">
                <v:textbox>
                  <w:txbxContent>
                    <w:p w:rsidR="004C1850" w:rsidRDefault="004C1850">
                      <w:r>
                        <w:t>Power</w:t>
                      </w:r>
                    </w:p>
                    <w:p w:rsidR="004C1850" w:rsidRDefault="004C1850">
                      <w:r>
                        <w:t>Supply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301969" wp14:editId="7C4B940D">
                <wp:simplePos x="0" y="0"/>
                <wp:positionH relativeFrom="column">
                  <wp:posOffset>-537845</wp:posOffset>
                </wp:positionH>
                <wp:positionV relativeFrom="paragraph">
                  <wp:posOffset>509270</wp:posOffset>
                </wp:positionV>
                <wp:extent cx="962025" cy="447675"/>
                <wp:effectExtent l="0" t="0" r="28575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4476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850" w:rsidRDefault="004C1850">
                            <w:r>
                              <w:t xml:space="preserve">Input </w:t>
                            </w:r>
                          </w:p>
                          <w:p w:rsidR="004C1850" w:rsidRDefault="004C1850">
                            <w:r>
                              <w:t>transformer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34" type="#_x0000_t202" style="position:absolute;left:0;text-align:left;margin-left:-42.35pt;margin-top:40.1pt;width:75.75pt;height:35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" fillcolor="white [3201]" strokecolor="black [3200]" strokeweight="2pt">
                <v:textbox>
                  <w:txbxContent>
                    <w:p w:rsidR="004C1850" w:rsidRDefault="004C1850">
                      <w:r>
                        <w:t xml:space="preserve">Input </w:t>
                      </w:r>
                    </w:p>
                    <w:p w:rsidR="004C1850" w:rsidRDefault="004C1850">
                      <w:r>
                        <w:t>transformer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7BBECA" wp14:editId="78534630">
                <wp:simplePos x="0" y="0"/>
                <wp:positionH relativeFrom="column">
                  <wp:posOffset>4653280</wp:posOffset>
                </wp:positionH>
                <wp:positionV relativeFrom="paragraph">
                  <wp:posOffset>1642745</wp:posOffset>
                </wp:positionV>
                <wp:extent cx="1238250" cy="390525"/>
                <wp:effectExtent l="38100" t="38100" r="57150" b="1238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0" cy="390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" o:spid="_x0000_s1026" type="#_x0000_t32" style="position:absolute;margin-left:366.4pt;margin-top:129.35pt;width:97.5pt;height:30.7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F6CA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DB8948D" wp14:editId="1D27BB78">
                <wp:simplePos x="0" y="0"/>
                <wp:positionH relativeFrom="column">
                  <wp:posOffset>4853305</wp:posOffset>
                </wp:positionH>
                <wp:positionV relativeFrom="paragraph">
                  <wp:posOffset>1528445</wp:posOffset>
                </wp:positionV>
                <wp:extent cx="1038226" cy="180975"/>
                <wp:effectExtent l="38100" t="38100" r="66675" b="1238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8226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382.15pt;margin-top:120.35pt;width:81.75pt;height:1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F6CA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4FA0B2" wp14:editId="41D485AF">
                <wp:simplePos x="0" y="0"/>
                <wp:positionH relativeFrom="column">
                  <wp:posOffset>90805</wp:posOffset>
                </wp:positionH>
                <wp:positionV relativeFrom="paragraph">
                  <wp:posOffset>2604770</wp:posOffset>
                </wp:positionV>
                <wp:extent cx="2676525" cy="0"/>
                <wp:effectExtent l="0" t="76200" r="28575" b="152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65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7.15pt;margin-top:205.1pt;width:210.75pt;height: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F6CA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196D2F" wp14:editId="177E590D">
                <wp:simplePos x="0" y="0"/>
                <wp:positionH relativeFrom="column">
                  <wp:posOffset>90804</wp:posOffset>
                </wp:positionH>
                <wp:positionV relativeFrom="paragraph">
                  <wp:posOffset>1033145</wp:posOffset>
                </wp:positionV>
                <wp:extent cx="1285875" cy="676275"/>
                <wp:effectExtent l="38100" t="19050" r="66675" b="1047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676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7.15pt;margin-top:81.35pt;width:101.25pt;height:5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F6CAD">
        <w:rPr>
          <w:noProof/>
        </w:rPr>
        <w:drawing>
          <wp:inline distT="0" distB="0" distL="0" distR="0" wp14:anchorId="652B0B4E" wp14:editId="3F5DA965">
            <wp:extent cx="4711354" cy="35337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61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21" cy="353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50" w:rsidRDefault="004C1850" w:rsidP="00EF6CAD">
      <w:pPr>
        <w:jc w:val="center"/>
        <w:rPr>
          <w:lang w:val="en-US"/>
        </w:rPr>
      </w:pPr>
    </w:p>
    <w:p w:rsidR="004C1850" w:rsidRPr="00EF6CAD" w:rsidRDefault="004C1850" w:rsidP="00EF6CA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385D6A" wp14:editId="18645732">
            <wp:extent cx="5371705" cy="4029075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61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58" cy="40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850" w:rsidRDefault="004C1850" w:rsidP="00B74DA7">
      <w:pPr>
        <w:pStyle w:val="Caption"/>
      </w:pPr>
      <w:r w:rsidRPr="004C1850">
        <w:lastRenderedPageBreak/>
        <w:t>Measurement results</w:t>
      </w:r>
      <w:r w:rsidRPr="004C1850">
        <w:t xml:space="preserve"> </w:t>
      </w:r>
    </w:p>
    <w:p w:rsidR="004C1850" w:rsidRDefault="004C1850" w:rsidP="004C1850">
      <w:pPr>
        <w:rPr>
          <w:lang w:val="en-US"/>
        </w:rPr>
      </w:pPr>
      <w:r>
        <w:rPr>
          <w:lang w:val="en-US"/>
        </w:rPr>
        <w:t>Legend: Yellow= Output</w:t>
      </w:r>
      <w:proofErr w:type="gramStart"/>
      <w:r>
        <w:rPr>
          <w:lang w:val="en-US"/>
        </w:rPr>
        <w:t>+ ,</w:t>
      </w:r>
      <w:proofErr w:type="gramEnd"/>
      <w:r>
        <w:rPr>
          <w:lang w:val="en-US"/>
        </w:rPr>
        <w:t xml:space="preserve"> Cyan= Output- , Blue= Input (Generator)</w:t>
      </w:r>
    </w:p>
    <w:p w:rsidR="004C1850" w:rsidRDefault="004C1850" w:rsidP="004C1850">
      <w:pPr>
        <w:rPr>
          <w:lang w:val="en-US"/>
        </w:rPr>
      </w:pPr>
    </w:p>
    <w:p w:rsidR="004C1850" w:rsidRDefault="004C1850" w:rsidP="004C1850">
      <w:pPr>
        <w:rPr>
          <w:b/>
          <w:color w:val="4F81BD" w:themeColor="accent1"/>
          <w:lang w:val="en-US"/>
        </w:rPr>
      </w:pPr>
      <w:proofErr w:type="gramStart"/>
      <w:r w:rsidRPr="004C1850">
        <w:rPr>
          <w:b/>
          <w:color w:val="4F81BD" w:themeColor="accent1"/>
          <w:lang w:val="en-US"/>
        </w:rPr>
        <w:t>100kHz</w:t>
      </w:r>
      <w:proofErr w:type="gramEnd"/>
    </w:p>
    <w:p w:rsidR="004C1850" w:rsidRPr="004C1850" w:rsidRDefault="004C1850" w:rsidP="00B74DA7">
      <w:pPr>
        <w:jc w:val="center"/>
        <w:rPr>
          <w:b/>
          <w:lang w:val="en-US"/>
        </w:rPr>
      </w:pPr>
      <w:r>
        <w:rPr>
          <w:b/>
          <w:noProof/>
        </w:rPr>
        <w:drawing>
          <wp:inline distT="0" distB="0" distL="0" distR="0" wp14:anchorId="5C71C8AB" wp14:editId="142C281B">
            <wp:extent cx="5149314" cy="3105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kHz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915" cy="31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4C1850" w:rsidP="00B74DA7">
      <w:pPr>
        <w:pStyle w:val="Caption"/>
      </w:pPr>
      <w:r w:rsidRPr="00B74DA7">
        <w:t xml:space="preserve"> </w:t>
      </w:r>
    </w:p>
    <w:p w:rsidR="00B74DA7" w:rsidRDefault="00B74DA7" w:rsidP="00B74DA7">
      <w:pPr>
        <w:pStyle w:val="Caption"/>
      </w:pPr>
      <w:proofErr w:type="gramStart"/>
      <w:r w:rsidRPr="00B74DA7">
        <w:t>200kHz</w:t>
      </w:r>
      <w:proofErr w:type="gramEnd"/>
    </w:p>
    <w:p w:rsidR="00B74DA7" w:rsidRPr="00B74DA7" w:rsidRDefault="00B74DA7" w:rsidP="00B74DA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0B616E" wp14:editId="38A5C00F">
            <wp:extent cx="5553075" cy="3348627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0kHz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15" cy="335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4" w:rsidRPr="00B74DA7" w:rsidRDefault="00B74DA7" w:rsidP="00B74DA7">
      <w:pPr>
        <w:pStyle w:val="Caption"/>
      </w:pPr>
      <w:r w:rsidRPr="00B74DA7">
        <w:rPr>
          <w:vanish/>
        </w:rPr>
        <w:t>Hz</w:t>
      </w:r>
      <w:r w:rsidR="004C1850" w:rsidRPr="00B74DA7">
        <w:t xml:space="preserve">                </w:t>
      </w:r>
    </w:p>
    <w:p w:rsidR="00B74DA7" w:rsidRDefault="00B74DA7" w:rsidP="00B74DA7">
      <w:pPr>
        <w:rPr>
          <w:b/>
          <w:noProof/>
          <w:color w:val="4F81BD" w:themeColor="accent1"/>
          <w:lang w:val="en-US" w:eastAsia="de-AT"/>
        </w:rPr>
      </w:pPr>
    </w:p>
    <w:p w:rsidR="00B74DA7" w:rsidRDefault="00B74DA7" w:rsidP="00B74DA7">
      <w:pPr>
        <w:rPr>
          <w:b/>
          <w:noProof/>
          <w:color w:val="4F81BD" w:themeColor="accent1"/>
          <w:lang w:val="en-US" w:eastAsia="de-AT"/>
        </w:rPr>
      </w:pPr>
    </w:p>
    <w:p w:rsidR="00B74DA7" w:rsidRDefault="00B74DA7" w:rsidP="00B74DA7">
      <w:pPr>
        <w:rPr>
          <w:b/>
          <w:noProof/>
          <w:color w:val="4F81BD" w:themeColor="accent1"/>
          <w:lang w:val="en-US" w:eastAsia="de-AT"/>
        </w:rPr>
      </w:pPr>
    </w:p>
    <w:p w:rsidR="00B74DA7" w:rsidRDefault="00B74DA7" w:rsidP="00B74DA7">
      <w:pPr>
        <w:rPr>
          <w:b/>
          <w:noProof/>
          <w:color w:val="4F81BD" w:themeColor="accent1"/>
          <w:lang w:val="en-US" w:eastAsia="de-AT"/>
        </w:rPr>
      </w:pPr>
    </w:p>
    <w:p w:rsidR="00B74DA7" w:rsidRDefault="00B74DA7" w:rsidP="00B74DA7">
      <w:pPr>
        <w:rPr>
          <w:b/>
          <w:noProof/>
          <w:color w:val="4F81BD" w:themeColor="accent1"/>
          <w:lang w:val="en-US" w:eastAsia="de-AT"/>
        </w:rPr>
      </w:pPr>
    </w:p>
    <w:p w:rsidR="00FA2E0E" w:rsidRDefault="00B74DA7" w:rsidP="00B74DA7">
      <w:pPr>
        <w:rPr>
          <w:b/>
          <w:noProof/>
          <w:color w:val="4F81BD" w:themeColor="accent1"/>
          <w:lang w:val="en-US" w:eastAsia="de-AT"/>
        </w:rPr>
      </w:pPr>
      <w:r>
        <w:rPr>
          <w:b/>
          <w:noProof/>
          <w:color w:val="4F81BD" w:themeColor="accent1"/>
          <w:lang w:val="en-US" w:eastAsia="de-AT"/>
        </w:rPr>
        <w:t>4</w:t>
      </w:r>
      <w:r w:rsidRPr="00B74DA7">
        <w:rPr>
          <w:b/>
          <w:noProof/>
          <w:color w:val="4F81BD" w:themeColor="accent1"/>
          <w:lang w:val="en-US" w:eastAsia="de-AT"/>
        </w:rPr>
        <w:t>00kHz</w:t>
      </w:r>
    </w:p>
    <w:p w:rsidR="00B74DA7" w:rsidRPr="00B74DA7" w:rsidRDefault="00B74DA7" w:rsidP="00B74DA7">
      <w:pPr>
        <w:rPr>
          <w:b/>
          <w:noProof/>
          <w:color w:val="4F81BD" w:themeColor="accent1"/>
          <w:lang w:val="en-US" w:eastAsia="de-AT"/>
        </w:rPr>
      </w:pPr>
      <w:r>
        <w:rPr>
          <w:b/>
          <w:noProof/>
          <w:color w:val="4F81BD" w:themeColor="accent1"/>
        </w:rPr>
        <w:drawing>
          <wp:inline distT="0" distB="0" distL="0" distR="0" wp14:anchorId="49C5C61B" wp14:editId="434DDEAA">
            <wp:extent cx="5756910" cy="3471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0kHz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B" w:rsidRDefault="00156A7B" w:rsidP="00156A7B">
      <w:pPr>
        <w:rPr>
          <w:lang w:val="en-US"/>
        </w:rPr>
      </w:pPr>
    </w:p>
    <w:p w:rsidR="00156A7B" w:rsidRPr="00B74DA7" w:rsidRDefault="00B74DA7" w:rsidP="004C1850">
      <w:pPr>
        <w:rPr>
          <w:b/>
        </w:rPr>
      </w:pPr>
      <w:proofErr w:type="gramStart"/>
      <w:r w:rsidRPr="00B74DA7">
        <w:rPr>
          <w:b/>
          <w:color w:val="4F81BD" w:themeColor="accent1"/>
          <w:lang w:val="en-US"/>
        </w:rPr>
        <w:t>600kHz</w:t>
      </w:r>
      <w:proofErr w:type="gramEnd"/>
      <w:r w:rsidR="00965624" w:rsidRPr="00B74DA7">
        <w:rPr>
          <w:b/>
          <w:lang w:val="en-US"/>
        </w:rPr>
        <w:br w:type="textWrapping" w:clear="all"/>
      </w:r>
      <w:r>
        <w:rPr>
          <w:b/>
          <w:noProof/>
        </w:rPr>
        <w:drawing>
          <wp:inline distT="0" distB="0" distL="0" distR="0" wp14:anchorId="1D63E5F8" wp14:editId="1C7A1624">
            <wp:extent cx="5756910" cy="34715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0kHz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14" w:rsidRDefault="00FA2E0E" w:rsidP="00B74DA7">
      <w:pPr>
        <w:rPr>
          <w:lang w:val="en-US"/>
        </w:rPr>
      </w:pPr>
      <w:r w:rsidRPr="004A5B9A">
        <w:rPr>
          <w:lang w:val="en-US"/>
        </w:rPr>
        <w:br w:type="page"/>
      </w:r>
      <w:bookmarkEnd w:id="1"/>
    </w:p>
    <w:p w:rsidR="00874525" w:rsidRDefault="00874525" w:rsidP="00C70AF3">
      <w:pPr>
        <w:rPr>
          <w:lang w:val="de-AT"/>
        </w:rPr>
      </w:pPr>
    </w:p>
    <w:p w:rsidR="00B74DA7" w:rsidRDefault="00B74DA7" w:rsidP="00B74DA7">
      <w:pPr>
        <w:pStyle w:val="Caption"/>
      </w:pPr>
      <w:r w:rsidRPr="00B74DA7">
        <w:t>800kHz</w:t>
      </w:r>
    </w:p>
    <w:p w:rsidR="00B74DA7" w:rsidRDefault="00B74DA7" w:rsidP="00B74DA7">
      <w:pPr>
        <w:pStyle w:val="Caption"/>
      </w:pPr>
      <w:r>
        <w:rPr>
          <w:noProof/>
          <w:lang w:val="de-DE"/>
        </w:rPr>
        <w:drawing>
          <wp:inline distT="0" distB="0" distL="0" distR="0">
            <wp:extent cx="5756910" cy="34715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0kHz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pStyle w:val="Caption"/>
      </w:pPr>
      <w:r>
        <w:t>1MHz</w:t>
      </w:r>
    </w:p>
    <w:p w:rsidR="00B74DA7" w:rsidRDefault="00B74DA7" w:rsidP="00B74DA7">
      <w:pPr>
        <w:pStyle w:val="Caption"/>
      </w:pPr>
      <w:r>
        <w:rPr>
          <w:noProof/>
          <w:lang w:val="de-DE"/>
        </w:rPr>
        <w:drawing>
          <wp:inline distT="0" distB="0" distL="0" distR="0">
            <wp:extent cx="5756910" cy="34715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MHz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pStyle w:val="Caption"/>
      </w:pPr>
    </w:p>
    <w:p w:rsidR="00B74DA7" w:rsidRDefault="00B74DA7" w:rsidP="00B74DA7">
      <w:pPr>
        <w:pStyle w:val="Caption"/>
      </w:pPr>
      <w:r>
        <w:lastRenderedPageBreak/>
        <w:t>1.2MHz</w:t>
      </w:r>
    </w:p>
    <w:p w:rsidR="00B74DA7" w:rsidRDefault="00B74DA7" w:rsidP="00B74DA7">
      <w:pPr>
        <w:pStyle w:val="Caption"/>
      </w:pPr>
      <w:r>
        <w:rPr>
          <w:noProof/>
          <w:lang w:val="de-DE"/>
        </w:rPr>
        <w:drawing>
          <wp:inline distT="0" distB="0" distL="0" distR="0">
            <wp:extent cx="5756910" cy="34715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2Mz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pStyle w:val="Caption"/>
      </w:pPr>
      <w:r>
        <w:t>1.4MHz</w:t>
      </w:r>
    </w:p>
    <w:p w:rsidR="00B74DA7" w:rsidRDefault="00B74DA7" w:rsidP="00B74DA7">
      <w:pPr>
        <w:pStyle w:val="Caption"/>
      </w:pPr>
      <w:r>
        <w:rPr>
          <w:noProof/>
          <w:lang w:val="de-DE"/>
        </w:rPr>
        <w:drawing>
          <wp:inline distT="0" distB="0" distL="0" distR="0">
            <wp:extent cx="5756910" cy="34715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4Mz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pStyle w:val="Caption"/>
      </w:pPr>
    </w:p>
    <w:p w:rsidR="00B74DA7" w:rsidRDefault="00B74DA7" w:rsidP="00B74DA7">
      <w:pPr>
        <w:pStyle w:val="Caption"/>
      </w:pPr>
    </w:p>
    <w:p w:rsidR="00B74DA7" w:rsidRDefault="00B74DA7" w:rsidP="00B74DA7">
      <w:pPr>
        <w:pStyle w:val="Caption"/>
      </w:pPr>
      <w:r>
        <w:lastRenderedPageBreak/>
        <w:t>1.6MHz</w:t>
      </w:r>
    </w:p>
    <w:p w:rsidR="00B74DA7" w:rsidRDefault="00B74DA7" w:rsidP="00B74DA7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6Mz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rPr>
          <w:lang w:val="de-AT"/>
        </w:rPr>
      </w:pPr>
    </w:p>
    <w:p w:rsidR="00B74DA7" w:rsidRPr="00B74DA7" w:rsidRDefault="00B74DA7" w:rsidP="00B74DA7">
      <w:pPr>
        <w:rPr>
          <w:b/>
          <w:color w:val="4F81BD" w:themeColor="accent1"/>
          <w:lang w:val="de-AT"/>
        </w:rPr>
      </w:pPr>
      <w:r w:rsidRPr="00B74DA7">
        <w:rPr>
          <w:b/>
          <w:color w:val="4F81BD" w:themeColor="accent1"/>
          <w:lang w:val="de-AT"/>
        </w:rPr>
        <w:t>1.8MHz</w:t>
      </w:r>
    </w:p>
    <w:p w:rsidR="00B74DA7" w:rsidRDefault="00B74DA7" w:rsidP="00B74DA7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8Mz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rPr>
          <w:lang w:val="de-AT"/>
        </w:rPr>
      </w:pPr>
    </w:p>
    <w:p w:rsidR="00B74DA7" w:rsidRDefault="00B74DA7" w:rsidP="00B74DA7">
      <w:pPr>
        <w:rPr>
          <w:lang w:val="de-AT"/>
        </w:rPr>
      </w:pPr>
    </w:p>
    <w:p w:rsidR="00B74DA7" w:rsidRDefault="00B74DA7" w:rsidP="00B74DA7">
      <w:pPr>
        <w:rPr>
          <w:lang w:val="de-AT"/>
        </w:rPr>
      </w:pPr>
    </w:p>
    <w:p w:rsidR="00B74DA7" w:rsidRDefault="00B74DA7" w:rsidP="00B74DA7">
      <w:pPr>
        <w:rPr>
          <w:lang w:val="de-AT"/>
        </w:rPr>
      </w:pPr>
    </w:p>
    <w:p w:rsidR="00B74DA7" w:rsidRDefault="00B74DA7" w:rsidP="00B74DA7">
      <w:pPr>
        <w:rPr>
          <w:lang w:val="de-AT"/>
        </w:rPr>
      </w:pPr>
    </w:p>
    <w:p w:rsidR="00B74DA7" w:rsidRPr="00B74DA7" w:rsidRDefault="00B74DA7" w:rsidP="00B74DA7">
      <w:pPr>
        <w:rPr>
          <w:b/>
          <w:color w:val="4F81BD" w:themeColor="accent1"/>
          <w:lang w:val="de-AT"/>
        </w:rPr>
      </w:pPr>
      <w:r w:rsidRPr="00B74DA7">
        <w:rPr>
          <w:b/>
          <w:color w:val="4F81BD" w:themeColor="accent1"/>
          <w:lang w:val="de-AT"/>
        </w:rPr>
        <w:lastRenderedPageBreak/>
        <w:t>2MHz</w:t>
      </w:r>
    </w:p>
    <w:p w:rsidR="00B74DA7" w:rsidRDefault="00B74DA7" w:rsidP="00B74DA7">
      <w:pPr>
        <w:rPr>
          <w:lang w:val="de-AT"/>
        </w:rPr>
      </w:pPr>
      <w:r>
        <w:rPr>
          <w:noProof/>
        </w:rPr>
        <w:drawing>
          <wp:inline distT="0" distB="0" distL="0" distR="0">
            <wp:extent cx="5756910" cy="34715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MHz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rPr>
          <w:lang w:val="de-AT"/>
        </w:rPr>
      </w:pPr>
    </w:p>
    <w:p w:rsidR="00B74DA7" w:rsidRDefault="00B74DA7" w:rsidP="00B74DA7">
      <w:pPr>
        <w:rPr>
          <w:b/>
          <w:color w:val="4F81BD" w:themeColor="accent1"/>
          <w:lang w:val="de-AT"/>
        </w:rPr>
      </w:pPr>
      <w:r w:rsidRPr="00B74DA7">
        <w:rPr>
          <w:b/>
          <w:color w:val="4F81BD" w:themeColor="accent1"/>
          <w:lang w:val="de-AT"/>
        </w:rPr>
        <w:t>2.2MHz</w:t>
      </w:r>
    </w:p>
    <w:p w:rsidR="00B74DA7" w:rsidRDefault="00B74DA7" w:rsidP="00B74DA7">
      <w:pPr>
        <w:rPr>
          <w:b/>
          <w:color w:val="4F81BD" w:themeColor="accent1"/>
          <w:lang w:val="de-AT"/>
        </w:rPr>
      </w:pPr>
      <w:r>
        <w:rPr>
          <w:b/>
          <w:noProof/>
          <w:color w:val="4F81BD" w:themeColor="accent1"/>
        </w:rPr>
        <w:drawing>
          <wp:inline distT="0" distB="0" distL="0" distR="0">
            <wp:extent cx="5756910" cy="347154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Mz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A7" w:rsidRDefault="00B74DA7" w:rsidP="00B74DA7">
      <w:pPr>
        <w:rPr>
          <w:b/>
          <w:color w:val="4F81BD" w:themeColor="accent1"/>
          <w:lang w:val="de-AT"/>
        </w:rPr>
      </w:pPr>
    </w:p>
    <w:p w:rsidR="00B74DA7" w:rsidRDefault="00B74DA7" w:rsidP="00B74DA7">
      <w:pPr>
        <w:rPr>
          <w:b/>
          <w:color w:val="4F81BD" w:themeColor="accent1"/>
          <w:lang w:val="de-AT"/>
        </w:rPr>
      </w:pPr>
    </w:p>
    <w:p w:rsidR="00B74DA7" w:rsidRDefault="00B74DA7" w:rsidP="00B74DA7">
      <w:pPr>
        <w:rPr>
          <w:b/>
          <w:color w:val="4F81BD" w:themeColor="accent1"/>
          <w:lang w:val="de-AT"/>
        </w:rPr>
      </w:pPr>
    </w:p>
    <w:p w:rsidR="00B74DA7" w:rsidRDefault="00B74DA7" w:rsidP="00B74DA7">
      <w:pPr>
        <w:rPr>
          <w:b/>
          <w:color w:val="4F81BD" w:themeColor="accent1"/>
          <w:lang w:val="de-AT"/>
        </w:rPr>
      </w:pPr>
    </w:p>
    <w:p w:rsidR="00B74DA7" w:rsidRDefault="00B74DA7" w:rsidP="00B74DA7">
      <w:pPr>
        <w:rPr>
          <w:b/>
          <w:color w:val="4F81BD" w:themeColor="accent1"/>
          <w:lang w:val="de-AT"/>
        </w:rPr>
      </w:pPr>
    </w:p>
    <w:p w:rsidR="00B74DA7" w:rsidRDefault="00725E0F" w:rsidP="00B74DA7">
      <w:pPr>
        <w:rPr>
          <w:b/>
          <w:color w:val="4F81BD" w:themeColor="accent1"/>
          <w:lang w:val="de-AT"/>
        </w:rPr>
      </w:pPr>
      <w:r>
        <w:rPr>
          <w:b/>
          <w:color w:val="4F81BD" w:themeColor="accent1"/>
          <w:lang w:val="de-AT"/>
        </w:rPr>
        <w:lastRenderedPageBreak/>
        <w:t>2.4MHz</w:t>
      </w:r>
    </w:p>
    <w:p w:rsidR="00725E0F" w:rsidRDefault="00725E0F" w:rsidP="00B74DA7">
      <w:pPr>
        <w:rPr>
          <w:b/>
          <w:color w:val="4F81BD" w:themeColor="accent1"/>
          <w:lang w:val="de-AT"/>
        </w:rPr>
      </w:pPr>
      <w:r>
        <w:rPr>
          <w:b/>
          <w:noProof/>
          <w:color w:val="4F81BD" w:themeColor="accent1"/>
        </w:rPr>
        <w:drawing>
          <wp:inline distT="0" distB="0" distL="0" distR="0">
            <wp:extent cx="5756910" cy="347154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Mz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0F" w:rsidRDefault="00725E0F" w:rsidP="00B74DA7">
      <w:pPr>
        <w:rPr>
          <w:b/>
          <w:color w:val="4F81BD" w:themeColor="accent1"/>
          <w:lang w:val="de-AT"/>
        </w:rPr>
      </w:pPr>
    </w:p>
    <w:p w:rsidR="00725E0F" w:rsidRDefault="00725E0F" w:rsidP="00B74DA7">
      <w:pPr>
        <w:rPr>
          <w:b/>
          <w:color w:val="4F81BD" w:themeColor="accent1"/>
          <w:lang w:val="de-AT"/>
        </w:rPr>
      </w:pPr>
      <w:r>
        <w:rPr>
          <w:b/>
          <w:color w:val="4F81BD" w:themeColor="accent1"/>
          <w:lang w:val="de-AT"/>
        </w:rPr>
        <w:t>2.6MHz</w:t>
      </w:r>
    </w:p>
    <w:p w:rsidR="00725E0F" w:rsidRPr="00B74DA7" w:rsidRDefault="00725E0F" w:rsidP="00B74DA7">
      <w:pPr>
        <w:rPr>
          <w:b/>
          <w:color w:val="4F81BD" w:themeColor="accent1"/>
          <w:lang w:val="de-AT"/>
        </w:rPr>
      </w:pPr>
      <w:r>
        <w:rPr>
          <w:b/>
          <w:noProof/>
          <w:color w:val="4F81BD" w:themeColor="accent1"/>
        </w:rPr>
        <w:drawing>
          <wp:inline distT="0" distB="0" distL="0" distR="0">
            <wp:extent cx="5756910" cy="347154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Mz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61" w:rsidRDefault="002B1561" w:rsidP="00B74DA7">
      <w:pPr>
        <w:pStyle w:val="Caption"/>
      </w:pPr>
      <w:r w:rsidRPr="00B74DA7">
        <w:br w:type="page"/>
      </w:r>
    </w:p>
    <w:p w:rsidR="00725E0F" w:rsidRDefault="00725E0F" w:rsidP="00725E0F">
      <w:pPr>
        <w:rPr>
          <w:b/>
          <w:color w:val="4F81BD" w:themeColor="accent1"/>
          <w:lang w:val="de-AT"/>
        </w:rPr>
      </w:pPr>
      <w:r>
        <w:rPr>
          <w:b/>
          <w:color w:val="4F81BD" w:themeColor="accent1"/>
          <w:lang w:val="de-AT"/>
        </w:rPr>
        <w:lastRenderedPageBreak/>
        <w:t>2.8MHz</w:t>
      </w:r>
    </w:p>
    <w:p w:rsidR="00725E0F" w:rsidRPr="00725E0F" w:rsidRDefault="00725E0F" w:rsidP="00725E0F">
      <w:pPr>
        <w:rPr>
          <w:b/>
          <w:color w:val="4F81BD" w:themeColor="accent1"/>
          <w:lang w:val="de-AT"/>
        </w:rPr>
      </w:pPr>
      <w:r>
        <w:rPr>
          <w:b/>
          <w:noProof/>
          <w:color w:val="4F81BD" w:themeColor="accent1"/>
        </w:rPr>
        <w:drawing>
          <wp:inline distT="0" distB="0" distL="0" distR="0">
            <wp:extent cx="5756910" cy="347154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8Mz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0F" w:rsidRDefault="00725E0F" w:rsidP="00725E0F">
      <w:pPr>
        <w:rPr>
          <w:lang w:val="de-AT"/>
        </w:rPr>
      </w:pPr>
    </w:p>
    <w:p w:rsidR="00725E0F" w:rsidRDefault="00725E0F" w:rsidP="00725E0F">
      <w:pPr>
        <w:rPr>
          <w:b/>
          <w:color w:val="4F81BD" w:themeColor="accent1"/>
          <w:lang w:val="de-AT"/>
        </w:rPr>
      </w:pPr>
      <w:r>
        <w:rPr>
          <w:b/>
          <w:color w:val="4F81BD" w:themeColor="accent1"/>
          <w:lang w:val="de-AT"/>
        </w:rPr>
        <w:t>3MHz</w:t>
      </w:r>
    </w:p>
    <w:p w:rsidR="00725E0F" w:rsidRPr="00725E0F" w:rsidRDefault="00725E0F" w:rsidP="00725E0F">
      <w:pPr>
        <w:rPr>
          <w:b/>
          <w:color w:val="4F81BD" w:themeColor="accent1"/>
          <w:lang w:val="de-AT"/>
        </w:rPr>
      </w:pPr>
      <w:r>
        <w:rPr>
          <w:b/>
          <w:noProof/>
          <w:color w:val="4F81BD" w:themeColor="accent1"/>
        </w:rPr>
        <w:drawing>
          <wp:inline distT="0" distB="0" distL="0" distR="0">
            <wp:extent cx="5756910" cy="34715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MHz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0F" w:rsidRDefault="00725E0F" w:rsidP="00725E0F">
      <w:pPr>
        <w:rPr>
          <w:lang w:val="de-AT"/>
        </w:rPr>
      </w:pPr>
    </w:p>
    <w:p w:rsidR="00725E0F" w:rsidRPr="00725E0F" w:rsidRDefault="00725E0F" w:rsidP="00725E0F">
      <w:pPr>
        <w:rPr>
          <w:lang w:val="de-AT"/>
        </w:rPr>
      </w:pPr>
    </w:p>
    <w:p w:rsidR="00C72DCD" w:rsidRDefault="00C72DCD" w:rsidP="00C72DCD">
      <w:pPr>
        <w:rPr>
          <w:lang w:val="en-US"/>
        </w:rPr>
      </w:pPr>
    </w:p>
    <w:p w:rsidR="00C72DCD" w:rsidRDefault="00C72DCD" w:rsidP="00C72DCD">
      <w:pPr>
        <w:rPr>
          <w:lang w:val="en-US"/>
        </w:rPr>
      </w:pPr>
    </w:p>
    <w:p w:rsidR="00775F3A" w:rsidRDefault="00EF5C35">
      <w:r>
        <w:br w:type="page"/>
      </w:r>
    </w:p>
    <w:p w:rsidR="00725E0F" w:rsidRPr="00725E0F" w:rsidRDefault="00725E0F" w:rsidP="00725E0F">
      <w:pPr>
        <w:jc w:val="both"/>
        <w:rPr>
          <w:b/>
          <w:color w:val="4F81BD" w:themeColor="accent1"/>
          <w:sz w:val="40"/>
          <w:lang w:val="en-US"/>
        </w:rPr>
      </w:pPr>
      <w:r w:rsidRPr="00725E0F">
        <w:rPr>
          <w:b/>
          <w:color w:val="4F81BD" w:themeColor="accent1"/>
          <w:sz w:val="40"/>
          <w:lang w:val="en-US"/>
        </w:rPr>
        <w:lastRenderedPageBreak/>
        <w:t>Summary</w:t>
      </w:r>
    </w:p>
    <w:p w:rsidR="00725E0F" w:rsidRDefault="00725E0F" w:rsidP="00725E0F">
      <w:pPr>
        <w:jc w:val="both"/>
        <w:rPr>
          <w:lang w:val="en-US"/>
        </w:rPr>
      </w:pPr>
    </w:p>
    <w:p w:rsidR="00E3176E" w:rsidRPr="00725E0F" w:rsidRDefault="00725E0F" w:rsidP="00725E0F">
      <w:pPr>
        <w:jc w:val="both"/>
        <w:rPr>
          <w:lang w:val="en-US"/>
        </w:rPr>
      </w:pPr>
      <w:r>
        <w:rPr>
          <w:lang w:val="en-US"/>
        </w:rPr>
        <w:t xml:space="preserve">THS4521 device is highly </w:t>
      </w:r>
      <w:proofErr w:type="gramStart"/>
      <w:r>
        <w:rPr>
          <w:lang w:val="en-US"/>
        </w:rPr>
        <w:t>recommend</w:t>
      </w:r>
      <w:proofErr w:type="gramEnd"/>
      <w:r>
        <w:rPr>
          <w:lang w:val="en-US"/>
        </w:rPr>
        <w:t xml:space="preserve"> for our application as fully differential OP with impressive performance.</w:t>
      </w:r>
      <w:r w:rsidR="00775F3A" w:rsidRPr="00725E0F">
        <w:rPr>
          <w:lang w:val="en-US"/>
        </w:rPr>
        <w:br w:type="page"/>
      </w:r>
    </w:p>
    <w:p w:rsidR="00FC1869" w:rsidRPr="00FC1869" w:rsidRDefault="00FC1869" w:rsidP="00FC1869">
      <w:pPr>
        <w:rPr>
          <w:lang w:val="en-US"/>
        </w:rPr>
      </w:pPr>
    </w:p>
    <w:p w:rsidR="00E3176E" w:rsidRDefault="00874525" w:rsidP="00E3176E">
      <w:pPr>
        <w:pStyle w:val="Heading2"/>
      </w:pPr>
      <w:bookmarkStart w:id="4" w:name="_Toc449346563"/>
      <w:r>
        <w:t>S</w:t>
      </w:r>
      <w:r w:rsidR="00E3176E" w:rsidRPr="00E3176E">
        <w:t>ummary</w:t>
      </w:r>
      <w:bookmarkEnd w:id="4"/>
    </w:p>
    <w:p w:rsidR="00783961" w:rsidRDefault="008B038B" w:rsidP="00874525">
      <w:pPr>
        <w:spacing w:line="360" w:lineRule="auto"/>
        <w:rPr>
          <w:lang w:val="en-US"/>
        </w:rPr>
      </w:pPr>
      <w:r>
        <w:rPr>
          <w:lang w:val="en-US"/>
        </w:rPr>
        <w:br/>
      </w:r>
      <w:r w:rsidR="000A0D29" w:rsidRPr="00874525">
        <w:rPr>
          <w:sz w:val="20"/>
          <w:szCs w:val="20"/>
          <w:lang w:val="en-US"/>
        </w:rPr>
        <w:t xml:space="preserve">The resistance of the contact pins with contact socket can be reduced by polishing the contact </w:t>
      </w:r>
      <w:proofErr w:type="gramStart"/>
      <w:r w:rsidR="000A0D29" w:rsidRPr="00874525">
        <w:rPr>
          <w:sz w:val="20"/>
          <w:szCs w:val="20"/>
          <w:lang w:val="en-US"/>
        </w:rPr>
        <w:t>surface,</w:t>
      </w:r>
      <w:proofErr w:type="gramEnd"/>
      <w:r w:rsidR="000A0D29" w:rsidRPr="00874525">
        <w:rPr>
          <w:sz w:val="20"/>
          <w:szCs w:val="20"/>
          <w:lang w:val="en-US"/>
        </w:rPr>
        <w:t xml:space="preserve"> furthermore a gold or silver coating should be tested!</w:t>
      </w:r>
      <w:r w:rsidR="000A0D29" w:rsidRPr="00874525">
        <w:rPr>
          <w:sz w:val="20"/>
          <w:szCs w:val="20"/>
          <w:lang w:val="en-US"/>
        </w:rPr>
        <w:br/>
        <w:t>For isolation values we can say that only the pins from company “HS-</w:t>
      </w:r>
      <w:proofErr w:type="spellStart"/>
      <w:r w:rsidR="000A0D29" w:rsidRPr="00874525">
        <w:rPr>
          <w:sz w:val="20"/>
          <w:szCs w:val="20"/>
          <w:lang w:val="en-US"/>
        </w:rPr>
        <w:t>Technik</w:t>
      </w:r>
      <w:proofErr w:type="spellEnd"/>
      <w:r w:rsidR="000A0D29" w:rsidRPr="00874525">
        <w:rPr>
          <w:sz w:val="20"/>
          <w:szCs w:val="20"/>
          <w:lang w:val="en-US"/>
        </w:rPr>
        <w:t>” performed well, even after 500 mechanical connections.</w:t>
      </w:r>
      <w:r w:rsidR="000A0D29" w:rsidRPr="00874525">
        <w:rPr>
          <w:sz w:val="20"/>
          <w:szCs w:val="20"/>
          <w:lang w:val="en-US"/>
        </w:rPr>
        <w:br/>
        <w:t>Pins from “HKAA” have major issues with the coating and the clamping force of the sockets should be increased to tighten the connection and reduce the resistance.</w:t>
      </w:r>
      <w:r w:rsidR="000A0D29">
        <w:rPr>
          <w:lang w:val="en-US"/>
        </w:rPr>
        <w:t xml:space="preserve"> </w:t>
      </w:r>
    </w:p>
    <w:sectPr w:rsidR="00783961" w:rsidSect="0003567F">
      <w:headerReference w:type="default" r:id="rId28"/>
      <w:footerReference w:type="default" r:id="rId29"/>
      <w:headerReference w:type="first" r:id="rId30"/>
      <w:footerReference w:type="first" r:id="rId31"/>
      <w:pgSz w:w="11900" w:h="16840"/>
      <w:pgMar w:top="1950" w:right="1417" w:bottom="1702" w:left="1417" w:header="708" w:footer="14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1227" w:rsidRDefault="00561227" w:rsidP="00D43E40">
      <w:r>
        <w:separator/>
      </w:r>
    </w:p>
  </w:endnote>
  <w:endnote w:type="continuationSeparator" w:id="0">
    <w:p w:rsidR="00561227" w:rsidRDefault="00561227" w:rsidP="00D43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>
      <w:rPr>
        <w:noProof/>
        <w:color w:val="808080"/>
        <w:sz w:val="12"/>
        <w:szCs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7B24287" wp14:editId="0CAF1A80">
              <wp:simplePos x="0" y="0"/>
              <wp:positionH relativeFrom="column">
                <wp:posOffset>5550195</wp:posOffset>
              </wp:positionH>
              <wp:positionV relativeFrom="paragraph">
                <wp:posOffset>-59690</wp:posOffset>
              </wp:positionV>
              <wp:extent cx="394970" cy="342900"/>
              <wp:effectExtent l="0" t="0" r="0" b="0"/>
              <wp:wrapNone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97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C15B1" w:rsidRPr="00737A0A" w:rsidRDefault="004C15B1" w:rsidP="00737A0A">
                          <w:pPr>
                            <w:pStyle w:val="Footer"/>
                            <w:jc w:val="right"/>
                            <w:rPr>
                              <w:rStyle w:val="PageNumber"/>
                              <w:sz w:val="16"/>
                              <w:szCs w:val="16"/>
                            </w:rPr>
                          </w:pP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B22979">
                            <w:rPr>
                              <w:rStyle w:val="PageNumber"/>
                              <w:rFonts w:cs="Arial"/>
                              <w:i/>
                              <w:noProof/>
                              <w:color w:val="000000"/>
                              <w:sz w:val="16"/>
                              <w:szCs w:val="16"/>
                            </w:rPr>
                            <w:t>2</w: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:rsidR="004C15B1" w:rsidRPr="00737A0A" w:rsidRDefault="004C15B1" w:rsidP="00737A0A">
                          <w:pPr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437pt;margin-top:-4.7pt;width:31.1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" filled="f" stroked="f">
              <v:textbox inset=",7.2pt,,7.2pt">
                <w:txbxContent>
                  <w:p w:rsidR="004C15B1" w:rsidRPr="00737A0A" w:rsidRDefault="004C15B1" w:rsidP="00737A0A">
                    <w:pPr>
                      <w:pStyle w:val="Footer"/>
                      <w:jc w:val="right"/>
                      <w:rPr>
                        <w:rStyle w:val="PageNumber"/>
                        <w:sz w:val="16"/>
                        <w:szCs w:val="16"/>
                      </w:rPr>
                    </w:pP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begin"/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instrText xml:space="preserve"> PAGE </w:instrTex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separate"/>
                    </w:r>
                    <w:r w:rsidR="00B22979">
                      <w:rPr>
                        <w:rStyle w:val="PageNumber"/>
                        <w:rFonts w:cs="Arial"/>
                        <w:i/>
                        <w:noProof/>
                        <w:color w:val="000000"/>
                        <w:sz w:val="16"/>
                        <w:szCs w:val="16"/>
                      </w:rPr>
                      <w:t>2</w: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end"/>
                    </w:r>
                  </w:p>
                  <w:p w:rsidR="004C15B1" w:rsidRPr="00737A0A" w:rsidRDefault="004C15B1" w:rsidP="00737A0A">
                    <w:pPr>
                      <w:rPr>
                        <w:rFonts w:cs="Arial"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1" locked="0" layoutInCell="1" allowOverlap="1" wp14:anchorId="349851E1" wp14:editId="5289F31D">
          <wp:simplePos x="0" y="0"/>
          <wp:positionH relativeFrom="column">
            <wp:posOffset>4147820</wp:posOffset>
          </wp:positionH>
          <wp:positionV relativeFrom="paragraph">
            <wp:posOffset>-1308100</wp:posOffset>
          </wp:positionV>
          <wp:extent cx="2514600" cy="2336800"/>
          <wp:effectExtent l="0" t="0" r="0" b="6350"/>
          <wp:wrapNone/>
          <wp:docPr id="7" name="Bild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pattern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4600" cy="233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0528" behindDoc="1" locked="0" layoutInCell="1" allowOverlap="1" wp14:anchorId="1140793A" wp14:editId="717769CE">
          <wp:simplePos x="0" y="0"/>
          <wp:positionH relativeFrom="column">
            <wp:posOffset>-294042</wp:posOffset>
          </wp:positionH>
          <wp:positionV relativeFrom="paragraph">
            <wp:posOffset>118080</wp:posOffset>
          </wp:positionV>
          <wp:extent cx="254000" cy="901700"/>
          <wp:effectExtent l="0" t="0" r="0" b="0"/>
          <wp:wrapNone/>
          <wp:docPr id="6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D22E579" wp14:editId="0EC9FA26">
              <wp:simplePos x="0" y="0"/>
              <wp:positionH relativeFrom="column">
                <wp:posOffset>-99060</wp:posOffset>
              </wp:positionH>
              <wp:positionV relativeFrom="paragraph">
                <wp:posOffset>135255</wp:posOffset>
              </wp:positionV>
              <wp:extent cx="3579495" cy="885190"/>
              <wp:effectExtent l="0" t="0" r="0" b="0"/>
              <wp:wrapNone/>
              <wp:docPr id="9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79495" cy="885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284922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Equipment and Manufacturing GmbH – documentation protocol</w:t>
                          </w:r>
                        </w:p>
                        <w:p w:rsidR="004C15B1" w:rsidRPr="00DF09C3" w:rsidRDefault="004C15B1" w:rsidP="00284922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284922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id="Textfeld 9" o:spid="_x0000_s1036" type="#_x0000_t202" style="position:absolute;margin-left:-7.8pt;margin-top:10.65pt;width:281.85pt;height:69.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" filled="f" stroked="f">
              <v:textbox>
                <w:txbxContent>
                  <w:p w:rsidR="004C15B1" w:rsidRPr="00DF09C3" w:rsidRDefault="004C15B1" w:rsidP="00284922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>Equipment and Manufacturing GmbH – documentation protocol</w:t>
                    </w:r>
                  </w:p>
                  <w:p w:rsidR="004C15B1" w:rsidRPr="00DF09C3" w:rsidRDefault="004C15B1" w:rsidP="00284922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284922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 w:rsidRPr="00306366">
      <w:rPr>
        <w:noProof/>
      </w:rPr>
      <w:drawing>
        <wp:anchor distT="0" distB="0" distL="114300" distR="114300" simplePos="0" relativeHeight="251675648" behindDoc="1" locked="0" layoutInCell="1" allowOverlap="1" wp14:anchorId="59BFB297" wp14:editId="2A331FC0">
          <wp:simplePos x="0" y="0"/>
          <wp:positionH relativeFrom="column">
            <wp:posOffset>-95885</wp:posOffset>
          </wp:positionH>
          <wp:positionV relativeFrom="paragraph">
            <wp:posOffset>111583</wp:posOffset>
          </wp:positionV>
          <wp:extent cx="254000" cy="901700"/>
          <wp:effectExtent l="0" t="0" r="0" b="0"/>
          <wp:wrapNone/>
          <wp:docPr id="8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06366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655DAE0" wp14:editId="26BA79DA">
              <wp:simplePos x="0" y="0"/>
              <wp:positionH relativeFrom="column">
                <wp:posOffset>84455</wp:posOffset>
              </wp:positionH>
              <wp:positionV relativeFrom="paragraph">
                <wp:posOffset>106045</wp:posOffset>
              </wp:positionV>
              <wp:extent cx="3795395" cy="922020"/>
              <wp:effectExtent l="0" t="0" r="0" b="0"/>
              <wp:wrapNone/>
              <wp:docPr id="4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95395" cy="922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306366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Equipment and Manufacturing GmbH - </w:t>
                          </w: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Confidential Document</w:t>
                          </w:r>
                        </w:p>
                        <w:p w:rsidR="004C15B1" w:rsidRPr="00DF09C3" w:rsidRDefault="004C15B1" w:rsidP="00306366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306366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margin-left:6.65pt;margin-top:8.35pt;width:298.85pt;height:72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" filled="f" stroked="f">
              <v:textbox>
                <w:txbxContent>
                  <w:p w:rsidR="004C15B1" w:rsidRPr="00DF09C3" w:rsidRDefault="004C15B1" w:rsidP="00306366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 xml:space="preserve">Equipment and Manufacturing GmbH - </w:t>
                    </w: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>Confidential Document</w:t>
                    </w:r>
                  </w:p>
                  <w:p w:rsidR="004C15B1" w:rsidRPr="00DF09C3" w:rsidRDefault="004C15B1" w:rsidP="00306366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306366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1227" w:rsidRDefault="00561227" w:rsidP="00D43E40">
      <w:r>
        <w:separator/>
      </w:r>
    </w:p>
  </w:footnote>
  <w:footnote w:type="continuationSeparator" w:id="0">
    <w:p w:rsidR="00561227" w:rsidRDefault="00561227" w:rsidP="00D43E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Pr="00D43E40" w:rsidRDefault="004C15B1" w:rsidP="00125146">
    <w:pPr>
      <w:pStyle w:val="Header"/>
      <w:jc w:val="right"/>
    </w:pPr>
    <w:r>
      <w:rPr>
        <w:noProof/>
      </w:rPr>
      <w:drawing>
        <wp:inline distT="0" distB="0" distL="0" distR="0" wp14:anchorId="31C41D1C" wp14:editId="4B9D96E2">
          <wp:extent cx="2525752" cy="554685"/>
          <wp:effectExtent l="0" t="0" r="8255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&amp;M Logo 10092015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1947" cy="5582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Header"/>
    </w:pPr>
    <w:r>
      <w:rPr>
        <w:noProof/>
      </w:rPr>
      <w:drawing>
        <wp:anchor distT="0" distB="0" distL="114300" distR="114300" simplePos="0" relativeHeight="251673600" behindDoc="1" locked="0" layoutInCell="1" allowOverlap="1" wp14:anchorId="758E3734" wp14:editId="6BE8B6F4">
          <wp:simplePos x="897890" y="452755"/>
          <wp:positionH relativeFrom="margin">
            <wp:align>center</wp:align>
          </wp:positionH>
          <wp:positionV relativeFrom="margin">
            <wp:align>center</wp:align>
          </wp:positionV>
          <wp:extent cx="7724775" cy="10927080"/>
          <wp:effectExtent l="0" t="0" r="9525" b="762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ntitled-2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4775" cy="109270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276FE"/>
    <w:multiLevelType w:val="hybridMultilevel"/>
    <w:tmpl w:val="BA1C5510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322F6"/>
    <w:multiLevelType w:val="hybridMultilevel"/>
    <w:tmpl w:val="005E6DF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57A67"/>
    <w:multiLevelType w:val="hybridMultilevel"/>
    <w:tmpl w:val="47C2637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8443C3"/>
    <w:multiLevelType w:val="hybridMultilevel"/>
    <w:tmpl w:val="8D90743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F9429F"/>
    <w:multiLevelType w:val="hybridMultilevel"/>
    <w:tmpl w:val="338CDB6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AD33BC"/>
    <w:multiLevelType w:val="hybridMultilevel"/>
    <w:tmpl w:val="CBB09CB8"/>
    <w:lvl w:ilvl="0" w:tplc="B144308C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1D733B"/>
    <w:multiLevelType w:val="multilevel"/>
    <w:tmpl w:val="F94C91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1B165C12"/>
    <w:multiLevelType w:val="hybridMultilevel"/>
    <w:tmpl w:val="EA3EEBB8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783269"/>
    <w:multiLevelType w:val="hybridMultilevel"/>
    <w:tmpl w:val="2EE21B2C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CB77D7"/>
    <w:multiLevelType w:val="hybridMultilevel"/>
    <w:tmpl w:val="6758209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A273F4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43B7ACB"/>
    <w:multiLevelType w:val="hybridMultilevel"/>
    <w:tmpl w:val="07E2A2AC"/>
    <w:lvl w:ilvl="0" w:tplc="0C07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2">
    <w:nsid w:val="37E51C02"/>
    <w:multiLevelType w:val="hybridMultilevel"/>
    <w:tmpl w:val="3BC42D9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280D5F"/>
    <w:multiLevelType w:val="hybridMultilevel"/>
    <w:tmpl w:val="420C1D04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F779BC"/>
    <w:multiLevelType w:val="hybridMultilevel"/>
    <w:tmpl w:val="F60E09DA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1B283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5402685"/>
    <w:multiLevelType w:val="hybridMultilevel"/>
    <w:tmpl w:val="0358B91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664E0F"/>
    <w:multiLevelType w:val="multilevel"/>
    <w:tmpl w:val="505096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FA859F7"/>
    <w:multiLevelType w:val="hybridMultilevel"/>
    <w:tmpl w:val="901634D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FE87907"/>
    <w:multiLevelType w:val="hybridMultilevel"/>
    <w:tmpl w:val="9ABE12B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07040EB"/>
    <w:multiLevelType w:val="hybridMultilevel"/>
    <w:tmpl w:val="F3E2AB8C"/>
    <w:lvl w:ilvl="0" w:tplc="0A36FDA2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BD2BF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1"/>
  </w:num>
  <w:num w:numId="2">
    <w:abstractNumId w:val="10"/>
  </w:num>
  <w:num w:numId="3">
    <w:abstractNumId w:val="15"/>
  </w:num>
  <w:num w:numId="4">
    <w:abstractNumId w:val="17"/>
  </w:num>
  <w:num w:numId="5">
    <w:abstractNumId w:val="6"/>
  </w:num>
  <w:num w:numId="6">
    <w:abstractNumId w:val="16"/>
  </w:num>
  <w:num w:numId="7">
    <w:abstractNumId w:val="5"/>
  </w:num>
  <w:num w:numId="8">
    <w:abstractNumId w:val="20"/>
  </w:num>
  <w:num w:numId="9">
    <w:abstractNumId w:val="18"/>
  </w:num>
  <w:num w:numId="10">
    <w:abstractNumId w:val="0"/>
  </w:num>
  <w:num w:numId="11">
    <w:abstractNumId w:val="3"/>
  </w:num>
  <w:num w:numId="12">
    <w:abstractNumId w:val="12"/>
  </w:num>
  <w:num w:numId="13">
    <w:abstractNumId w:val="11"/>
  </w:num>
  <w:num w:numId="14">
    <w:abstractNumId w:val="4"/>
  </w:num>
  <w:num w:numId="15">
    <w:abstractNumId w:val="2"/>
  </w:num>
  <w:num w:numId="16">
    <w:abstractNumId w:val="19"/>
  </w:num>
  <w:num w:numId="17">
    <w:abstractNumId w:val="9"/>
  </w:num>
  <w:num w:numId="18">
    <w:abstractNumId w:val="1"/>
  </w:num>
  <w:num w:numId="19">
    <w:abstractNumId w:val="7"/>
  </w:num>
  <w:num w:numId="20">
    <w:abstractNumId w:val="13"/>
  </w:num>
  <w:num w:numId="21">
    <w:abstractNumId w:val="8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155"/>
    <w:rsid w:val="00010910"/>
    <w:rsid w:val="00012704"/>
    <w:rsid w:val="000171AE"/>
    <w:rsid w:val="0003513B"/>
    <w:rsid w:val="0003567F"/>
    <w:rsid w:val="00042CA0"/>
    <w:rsid w:val="00047D5F"/>
    <w:rsid w:val="00052E24"/>
    <w:rsid w:val="00055B93"/>
    <w:rsid w:val="000749AE"/>
    <w:rsid w:val="00080D3E"/>
    <w:rsid w:val="000A0D29"/>
    <w:rsid w:val="000A3B15"/>
    <w:rsid w:val="000A6350"/>
    <w:rsid w:val="000F5D84"/>
    <w:rsid w:val="00103DE4"/>
    <w:rsid w:val="00113ED7"/>
    <w:rsid w:val="00120332"/>
    <w:rsid w:val="00125146"/>
    <w:rsid w:val="0014081D"/>
    <w:rsid w:val="0015601E"/>
    <w:rsid w:val="00156A7B"/>
    <w:rsid w:val="00157670"/>
    <w:rsid w:val="00170337"/>
    <w:rsid w:val="00171F5A"/>
    <w:rsid w:val="00175B01"/>
    <w:rsid w:val="0018760F"/>
    <w:rsid w:val="0019388C"/>
    <w:rsid w:val="001A25FD"/>
    <w:rsid w:val="001B5E83"/>
    <w:rsid w:val="001D0DE8"/>
    <w:rsid w:val="001D7CD9"/>
    <w:rsid w:val="001E5C40"/>
    <w:rsid w:val="001E6899"/>
    <w:rsid w:val="00201658"/>
    <w:rsid w:val="00202FD2"/>
    <w:rsid w:val="0021010A"/>
    <w:rsid w:val="00215C33"/>
    <w:rsid w:val="00216820"/>
    <w:rsid w:val="00222577"/>
    <w:rsid w:val="00241998"/>
    <w:rsid w:val="00263A23"/>
    <w:rsid w:val="00284922"/>
    <w:rsid w:val="00287E4C"/>
    <w:rsid w:val="00295B4A"/>
    <w:rsid w:val="00296BA6"/>
    <w:rsid w:val="002A1AEC"/>
    <w:rsid w:val="002B1561"/>
    <w:rsid w:val="002B527F"/>
    <w:rsid w:val="002C2B65"/>
    <w:rsid w:val="002D18D9"/>
    <w:rsid w:val="002F2FB1"/>
    <w:rsid w:val="0030323F"/>
    <w:rsid w:val="00306366"/>
    <w:rsid w:val="00306556"/>
    <w:rsid w:val="00315068"/>
    <w:rsid w:val="003364AD"/>
    <w:rsid w:val="00346668"/>
    <w:rsid w:val="0035663D"/>
    <w:rsid w:val="003571E6"/>
    <w:rsid w:val="00364A32"/>
    <w:rsid w:val="00370D50"/>
    <w:rsid w:val="00391D18"/>
    <w:rsid w:val="003B0DC5"/>
    <w:rsid w:val="003B3BE0"/>
    <w:rsid w:val="003C358D"/>
    <w:rsid w:val="003E50BF"/>
    <w:rsid w:val="003E5C16"/>
    <w:rsid w:val="003E798E"/>
    <w:rsid w:val="003F0289"/>
    <w:rsid w:val="003F4491"/>
    <w:rsid w:val="003F77FA"/>
    <w:rsid w:val="00405DE5"/>
    <w:rsid w:val="00411FF4"/>
    <w:rsid w:val="00440A4C"/>
    <w:rsid w:val="004526FB"/>
    <w:rsid w:val="00462EFC"/>
    <w:rsid w:val="00497FCB"/>
    <w:rsid w:val="004A5B9A"/>
    <w:rsid w:val="004C15B1"/>
    <w:rsid w:val="004C1850"/>
    <w:rsid w:val="004F7D0B"/>
    <w:rsid w:val="00513CE3"/>
    <w:rsid w:val="00532C9F"/>
    <w:rsid w:val="005478E3"/>
    <w:rsid w:val="00561227"/>
    <w:rsid w:val="00577A8D"/>
    <w:rsid w:val="0058489D"/>
    <w:rsid w:val="00592028"/>
    <w:rsid w:val="0059206D"/>
    <w:rsid w:val="005A1253"/>
    <w:rsid w:val="005B7214"/>
    <w:rsid w:val="005B790B"/>
    <w:rsid w:val="005D11B8"/>
    <w:rsid w:val="005E0B45"/>
    <w:rsid w:val="005E2C13"/>
    <w:rsid w:val="00635AE2"/>
    <w:rsid w:val="00640EA3"/>
    <w:rsid w:val="00651CAE"/>
    <w:rsid w:val="00664F60"/>
    <w:rsid w:val="00680831"/>
    <w:rsid w:val="0068098F"/>
    <w:rsid w:val="0069080E"/>
    <w:rsid w:val="00692E86"/>
    <w:rsid w:val="006944B1"/>
    <w:rsid w:val="006A0950"/>
    <w:rsid w:val="006A357A"/>
    <w:rsid w:val="006A3F6F"/>
    <w:rsid w:val="006C4534"/>
    <w:rsid w:val="006D65CE"/>
    <w:rsid w:val="006F26C1"/>
    <w:rsid w:val="00716956"/>
    <w:rsid w:val="00717808"/>
    <w:rsid w:val="00725E0F"/>
    <w:rsid w:val="00734EE3"/>
    <w:rsid w:val="00737A0A"/>
    <w:rsid w:val="00743721"/>
    <w:rsid w:val="00747D64"/>
    <w:rsid w:val="00762237"/>
    <w:rsid w:val="00775F3A"/>
    <w:rsid w:val="007809DA"/>
    <w:rsid w:val="00783961"/>
    <w:rsid w:val="007867F7"/>
    <w:rsid w:val="00792F8D"/>
    <w:rsid w:val="0079669B"/>
    <w:rsid w:val="007A4764"/>
    <w:rsid w:val="007C3CDB"/>
    <w:rsid w:val="007D3595"/>
    <w:rsid w:val="007D5B53"/>
    <w:rsid w:val="007E08BB"/>
    <w:rsid w:val="007E5335"/>
    <w:rsid w:val="008036CF"/>
    <w:rsid w:val="00806879"/>
    <w:rsid w:val="00815999"/>
    <w:rsid w:val="008215A1"/>
    <w:rsid w:val="00823389"/>
    <w:rsid w:val="00826930"/>
    <w:rsid w:val="008334CE"/>
    <w:rsid w:val="00874525"/>
    <w:rsid w:val="0088405C"/>
    <w:rsid w:val="00892348"/>
    <w:rsid w:val="008A78C9"/>
    <w:rsid w:val="008B038B"/>
    <w:rsid w:val="008B770B"/>
    <w:rsid w:val="008D0A1A"/>
    <w:rsid w:val="008D5DC7"/>
    <w:rsid w:val="00904B54"/>
    <w:rsid w:val="00930FE0"/>
    <w:rsid w:val="00932385"/>
    <w:rsid w:val="00932584"/>
    <w:rsid w:val="0093520D"/>
    <w:rsid w:val="00937478"/>
    <w:rsid w:val="00941857"/>
    <w:rsid w:val="0094508E"/>
    <w:rsid w:val="00965624"/>
    <w:rsid w:val="009813F3"/>
    <w:rsid w:val="0099348E"/>
    <w:rsid w:val="009A2605"/>
    <w:rsid w:val="009A6F14"/>
    <w:rsid w:val="009B64C6"/>
    <w:rsid w:val="009C7518"/>
    <w:rsid w:val="009C7970"/>
    <w:rsid w:val="009E0516"/>
    <w:rsid w:val="009F6C34"/>
    <w:rsid w:val="00A119F9"/>
    <w:rsid w:val="00A16EA3"/>
    <w:rsid w:val="00A41C05"/>
    <w:rsid w:val="00A46573"/>
    <w:rsid w:val="00A83E52"/>
    <w:rsid w:val="00A959C4"/>
    <w:rsid w:val="00AC6383"/>
    <w:rsid w:val="00AD3751"/>
    <w:rsid w:val="00AF2C92"/>
    <w:rsid w:val="00B0380F"/>
    <w:rsid w:val="00B10DE3"/>
    <w:rsid w:val="00B22979"/>
    <w:rsid w:val="00B301EC"/>
    <w:rsid w:val="00B322EC"/>
    <w:rsid w:val="00B41E3A"/>
    <w:rsid w:val="00B53087"/>
    <w:rsid w:val="00B6500F"/>
    <w:rsid w:val="00B74DA7"/>
    <w:rsid w:val="00B76723"/>
    <w:rsid w:val="00B77B37"/>
    <w:rsid w:val="00B80DBF"/>
    <w:rsid w:val="00B85DFD"/>
    <w:rsid w:val="00B877C4"/>
    <w:rsid w:val="00B91CB6"/>
    <w:rsid w:val="00B963A0"/>
    <w:rsid w:val="00BA64EF"/>
    <w:rsid w:val="00BA6576"/>
    <w:rsid w:val="00BC2AFE"/>
    <w:rsid w:val="00BC305D"/>
    <w:rsid w:val="00BC4369"/>
    <w:rsid w:val="00BD18A7"/>
    <w:rsid w:val="00BE403A"/>
    <w:rsid w:val="00C13BB4"/>
    <w:rsid w:val="00C1611A"/>
    <w:rsid w:val="00C27F18"/>
    <w:rsid w:val="00C57CA4"/>
    <w:rsid w:val="00C63289"/>
    <w:rsid w:val="00C6789B"/>
    <w:rsid w:val="00C70AF3"/>
    <w:rsid w:val="00C72DCD"/>
    <w:rsid w:val="00C85F8F"/>
    <w:rsid w:val="00C94C11"/>
    <w:rsid w:val="00CA4A99"/>
    <w:rsid w:val="00CA6227"/>
    <w:rsid w:val="00CB1C19"/>
    <w:rsid w:val="00CD4BA9"/>
    <w:rsid w:val="00CE02B4"/>
    <w:rsid w:val="00CE32A0"/>
    <w:rsid w:val="00CF30E9"/>
    <w:rsid w:val="00CF31AC"/>
    <w:rsid w:val="00CF39AB"/>
    <w:rsid w:val="00D00EA4"/>
    <w:rsid w:val="00D00F61"/>
    <w:rsid w:val="00D12C4D"/>
    <w:rsid w:val="00D30D16"/>
    <w:rsid w:val="00D43E40"/>
    <w:rsid w:val="00D461AC"/>
    <w:rsid w:val="00D50887"/>
    <w:rsid w:val="00D53437"/>
    <w:rsid w:val="00D54177"/>
    <w:rsid w:val="00D5485E"/>
    <w:rsid w:val="00D71D66"/>
    <w:rsid w:val="00D86FFB"/>
    <w:rsid w:val="00D87C7D"/>
    <w:rsid w:val="00DB586C"/>
    <w:rsid w:val="00DC489B"/>
    <w:rsid w:val="00DD5C6C"/>
    <w:rsid w:val="00DF6E13"/>
    <w:rsid w:val="00E03F6A"/>
    <w:rsid w:val="00E13155"/>
    <w:rsid w:val="00E134E4"/>
    <w:rsid w:val="00E14F2D"/>
    <w:rsid w:val="00E16F3D"/>
    <w:rsid w:val="00E23A68"/>
    <w:rsid w:val="00E301CD"/>
    <w:rsid w:val="00E3176E"/>
    <w:rsid w:val="00E35FAC"/>
    <w:rsid w:val="00E460F6"/>
    <w:rsid w:val="00E709B8"/>
    <w:rsid w:val="00E738AD"/>
    <w:rsid w:val="00E84AB1"/>
    <w:rsid w:val="00E91918"/>
    <w:rsid w:val="00EB0E72"/>
    <w:rsid w:val="00EB1C70"/>
    <w:rsid w:val="00EC379D"/>
    <w:rsid w:val="00EE45C5"/>
    <w:rsid w:val="00EE544F"/>
    <w:rsid w:val="00EF5C35"/>
    <w:rsid w:val="00EF6CAD"/>
    <w:rsid w:val="00EF705D"/>
    <w:rsid w:val="00EF7714"/>
    <w:rsid w:val="00F04E5F"/>
    <w:rsid w:val="00F06CC9"/>
    <w:rsid w:val="00F14FBF"/>
    <w:rsid w:val="00F31327"/>
    <w:rsid w:val="00F363A7"/>
    <w:rsid w:val="00F4548E"/>
    <w:rsid w:val="00F632FD"/>
    <w:rsid w:val="00F8717A"/>
    <w:rsid w:val="00FA2E0E"/>
    <w:rsid w:val="00FB07E1"/>
    <w:rsid w:val="00FC0000"/>
    <w:rsid w:val="00FC1869"/>
    <w:rsid w:val="00FF2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3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emf"/><Relationship Id="rId1" Type="http://schemas.openxmlformats.org/officeDocument/2006/relationships/image" Target="media/image21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bel_b\Desktop\Dokumentvorlagen\New%20Docs%20Christian\proNova\Template-proNova_Besprechungsprotokoll.dotx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1819B-C839-400A-A98B-20A55CECF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Template-proNova_Besprechungsprotokoll.dotx</Template>
  <TotalTime>0</TotalTime>
  <Pages>13</Pages>
  <Words>196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Bettina Rebel</dc:creator>
  <cp:lastModifiedBy>Sebastian Kulik</cp:lastModifiedBy>
  <cp:revision>5</cp:revision>
  <cp:lastPrinted>2016-04-25T09:48:00Z</cp:lastPrinted>
  <dcterms:created xsi:type="dcterms:W3CDTF">2016-05-24T16:25:00Z</dcterms:created>
  <dcterms:modified xsi:type="dcterms:W3CDTF">2016-05-24T17:18:00Z</dcterms:modified>
</cp:coreProperties>
</file>